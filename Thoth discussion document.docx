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51C9" w14:textId="77777777" w:rsidR="00AA3F64" w:rsidRDefault="00031735">
      <w:r>
        <w:rPr>
          <w:noProof/>
        </w:rPr>
        <w:drawing>
          <wp:inline distT="0" distB="0" distL="0" distR="0" wp14:anchorId="6780A826" wp14:editId="4DBFAE18">
            <wp:extent cx="5731514" cy="806445"/>
            <wp:effectExtent l="0" t="0" r="2536" b="508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806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dist="508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A0181BC" w14:textId="77777777" w:rsidR="00AA3F64" w:rsidRDefault="00AA3F64"/>
    <w:p w14:paraId="76DACA8E" w14:textId="77777777" w:rsidR="00AA3F64" w:rsidRDefault="00031735">
      <w:r>
        <w:t xml:space="preserve">[from Stephen’s original slides =&gt;GOALS Agreed!! </w:t>
      </w:r>
    </w:p>
    <w:p w14:paraId="4299B1CE" w14:textId="77777777" w:rsidR="00AA3F64" w:rsidRDefault="00031735">
      <w:r>
        <w:t xml:space="preserve">Assumption: novices have reasonable coding skills in their chosen language(s) - or there are numerous mature, free resources in order to be able to attain coding skills – so focus </w:t>
      </w:r>
      <w:r>
        <w:t>need not be on the coding aspect.</w:t>
      </w:r>
    </w:p>
    <w:p w14:paraId="1D470E5E" w14:textId="77777777" w:rsidR="00AA3F64" w:rsidRDefault="00AA3F64"/>
    <w:p w14:paraId="49FF0084" w14:textId="77777777" w:rsidR="00AA3F64" w:rsidRDefault="00031735">
      <w:r>
        <w:t xml:space="preserve">However, the peripheral skills needed to transition into the workplace might not be known.  The requisite skills need to be </w:t>
      </w:r>
    </w:p>
    <w:p w14:paraId="56C3B606" w14:textId="77777777" w:rsidR="00AA3F64" w:rsidRDefault="00031735">
      <w:pPr>
        <w:pStyle w:val="ListParagraph"/>
        <w:numPr>
          <w:ilvl w:val="0"/>
          <w:numId w:val="1"/>
        </w:numPr>
      </w:pPr>
      <w:r>
        <w:t>Identified</w:t>
      </w:r>
    </w:p>
    <w:p w14:paraId="2D2AD780" w14:textId="77777777" w:rsidR="00AA3F64" w:rsidRDefault="00031735">
      <w:pPr>
        <w:pStyle w:val="ListParagraph"/>
        <w:numPr>
          <w:ilvl w:val="0"/>
          <w:numId w:val="1"/>
        </w:numPr>
      </w:pPr>
      <w:r>
        <w:t>Prioritised</w:t>
      </w:r>
    </w:p>
    <w:p w14:paraId="5F9A22BD" w14:textId="77777777" w:rsidR="00AA3F64" w:rsidRDefault="00031735">
      <w:pPr>
        <w:pStyle w:val="ListParagraph"/>
        <w:numPr>
          <w:ilvl w:val="0"/>
          <w:numId w:val="1"/>
        </w:numPr>
      </w:pPr>
      <w:r>
        <w:t xml:space="preserve">Practiced </w:t>
      </w:r>
    </w:p>
    <w:p w14:paraId="37339350" w14:textId="77777777" w:rsidR="00AA3F64" w:rsidRDefault="00AA3F64">
      <w:pPr>
        <w:pStyle w:val="ListParagraph"/>
      </w:pPr>
    </w:p>
    <w:p w14:paraId="50A7380E" w14:textId="77777777" w:rsidR="00AA3F64" w:rsidRDefault="00031735">
      <w:r>
        <w:t>And this is the problem that Thoth aims to solve!</w:t>
      </w:r>
    </w:p>
    <w:p w14:paraId="3A1E62AE" w14:textId="77777777" w:rsidR="00AA3F64" w:rsidRDefault="00031735">
      <w:r>
        <w:t>Provide nov</w:t>
      </w:r>
      <w:r>
        <w:t xml:space="preserve">ices with a narrow shortlist of peripheral skills, prioritised, along with a framework of resources/support to gain practical experience. The aim to help them to get to the workplace faster and with confidence </w:t>
      </w:r>
    </w:p>
    <w:p w14:paraId="3ABC6EC6" w14:textId="77777777" w:rsidR="00AA3F64" w:rsidRDefault="00AA3F64"/>
    <w:p w14:paraId="69F2794B" w14:textId="77777777" w:rsidR="00AA3F64" w:rsidRDefault="00031735">
      <w:r>
        <w:t>[Objectives]</w:t>
      </w:r>
    </w:p>
    <w:p w14:paraId="16242A82" w14:textId="77777777" w:rsidR="00AA3F64" w:rsidRDefault="00031735">
      <w:pPr>
        <w:pStyle w:val="ListParagraph"/>
        <w:numPr>
          <w:ilvl w:val="0"/>
          <w:numId w:val="2"/>
        </w:numPr>
      </w:pPr>
      <w:r>
        <w:t xml:space="preserve">Thoth aims to provide a mentee </w:t>
      </w:r>
      <w:r>
        <w:t xml:space="preserve">looking for a specific job role (e.g. Front-End web-developer] with a validated roadmap of prioritised skills split </w:t>
      </w:r>
      <w:proofErr w:type="gramStart"/>
      <w:r>
        <w:t>by  sub</w:t>
      </w:r>
      <w:proofErr w:type="gramEnd"/>
      <w:r>
        <w:t xml:space="preserve">-domain </w:t>
      </w:r>
    </w:p>
    <w:p w14:paraId="047F8529" w14:textId="77777777" w:rsidR="00AA3F64" w:rsidRDefault="00031735">
      <w:pPr>
        <w:pStyle w:val="ListParagraph"/>
      </w:pPr>
      <w:r>
        <w:rPr>
          <w:noProof/>
        </w:rPr>
        <w:drawing>
          <wp:inline distT="0" distB="0" distL="0" distR="0" wp14:anchorId="4D86A4F6" wp14:editId="41734DD4">
            <wp:extent cx="4794226" cy="2680225"/>
            <wp:effectExtent l="0" t="0" r="6374" b="58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26" cy="2680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2437C2" w14:textId="77777777" w:rsidR="00AA3F64" w:rsidRDefault="00031735">
      <w:r>
        <w:lastRenderedPageBreak/>
        <w:t xml:space="preserve">2. Thoth, in each sub-domain will identify 2 or 3 essential skills and direct them to a recommended learning </w:t>
      </w:r>
      <w:r>
        <w:t>resource/s.</w:t>
      </w:r>
    </w:p>
    <w:p w14:paraId="277BDA5B" w14:textId="77777777" w:rsidR="00AA3F64" w:rsidRDefault="00031735">
      <w:r>
        <w:t>3. Mentee to be assigned tasks on Thoth project that touch on these learning objectives to gain practical experience.</w:t>
      </w:r>
    </w:p>
    <w:p w14:paraId="55749678" w14:textId="77777777" w:rsidR="00AA3F64" w:rsidRDefault="00031735">
      <w:r>
        <w:t xml:space="preserve">4. Thoth to provide links/introductions to Mentors/Champions in each domain that </w:t>
      </w:r>
      <w:r>
        <w:rPr>
          <w:b/>
          <w:bCs/>
          <w:u w:val="single"/>
        </w:rPr>
        <w:t>volunteer</w:t>
      </w:r>
      <w:r>
        <w:t xml:space="preserve"> to give guidance as and when necess</w:t>
      </w:r>
      <w:r>
        <w:t>ary. A support framework. Feedback from Mentor to Mentee</w:t>
      </w:r>
    </w:p>
    <w:p w14:paraId="74BD6962" w14:textId="77777777" w:rsidR="00AA3F64" w:rsidRDefault="00031735">
      <w:r>
        <w:t>5. Thoth could provide a forum for mentee to present project work and obtain feedback advice in a supportive environment.</w:t>
      </w:r>
    </w:p>
    <w:p w14:paraId="2180D51B" w14:textId="77777777" w:rsidR="00AA3F64" w:rsidRDefault="00AA3F64"/>
    <w:p w14:paraId="667C3410" w14:textId="77777777" w:rsidR="00AA3F64" w:rsidRDefault="00031735">
      <w:r>
        <w:t>One way we might implement this…</w:t>
      </w:r>
    </w:p>
    <w:p w14:paraId="45E6400D" w14:textId="77777777" w:rsidR="00AA3F64" w:rsidRDefault="00AA3F64"/>
    <w:p w14:paraId="2D33FE54" w14:textId="77777777" w:rsidR="00AA3F64" w:rsidRDefault="00031735">
      <w:r>
        <w:t xml:space="preserve">1.Perhaps identify a couple of job -roles </w:t>
      </w:r>
      <w:r>
        <w:t xml:space="preserve">- </w:t>
      </w:r>
      <w:proofErr w:type="gramStart"/>
      <w:r>
        <w:t>e.g.</w:t>
      </w:r>
      <w:proofErr w:type="gramEnd"/>
      <w:r>
        <w:t xml:space="preserve"> Web Developer, Back-End Developer (Entry Level)</w:t>
      </w:r>
    </w:p>
    <w:p w14:paraId="3EB09A8F" w14:textId="77777777" w:rsidR="00AA3F64" w:rsidRDefault="00031735">
      <w:r>
        <w:t>2.In the group, determine the short list of skills that would be highly desirable when you land the role to produce a couple of maps (as above)</w:t>
      </w:r>
    </w:p>
    <w:p w14:paraId="182622B7" w14:textId="77777777" w:rsidR="00AA3F64" w:rsidRDefault="00031735">
      <w:r>
        <w:t>3. Ask for ideas, resources where mentees can learn, prac</w:t>
      </w:r>
      <w:r>
        <w:t>tice these essential skills and how they might be able to evidence competence –</w:t>
      </w:r>
    </w:p>
    <w:p w14:paraId="0A0E73E4" w14:textId="77777777" w:rsidR="00AA3F64" w:rsidRDefault="00031735">
      <w:r>
        <w:t>4. Ask for volunteer champions to support sub-domains</w:t>
      </w:r>
    </w:p>
    <w:sectPr w:rsidR="00AA3F6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4BBFC" w14:textId="77777777" w:rsidR="00031735" w:rsidRDefault="00031735">
      <w:pPr>
        <w:spacing w:after="0" w:line="240" w:lineRule="auto"/>
      </w:pPr>
      <w:r>
        <w:separator/>
      </w:r>
    </w:p>
  </w:endnote>
  <w:endnote w:type="continuationSeparator" w:id="0">
    <w:p w14:paraId="1711D599" w14:textId="77777777" w:rsidR="00031735" w:rsidRDefault="0003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747C" w14:textId="77777777" w:rsidR="00031735" w:rsidRDefault="000317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7C5852" w14:textId="77777777" w:rsidR="00031735" w:rsidRDefault="0003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D0C75"/>
    <w:multiLevelType w:val="multilevel"/>
    <w:tmpl w:val="12B05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8250E"/>
    <w:multiLevelType w:val="multilevel"/>
    <w:tmpl w:val="80BAEA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A3F64"/>
    <w:rsid w:val="00031735"/>
    <w:rsid w:val="00136141"/>
    <w:rsid w:val="004F1496"/>
    <w:rsid w:val="00A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2F1D"/>
  <w15:docId w15:val="{1B85687A-930B-4AEF-806F-691691E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Deeley</dc:creator>
  <dc:description/>
  <cp:lastModifiedBy>Lester Deeley</cp:lastModifiedBy>
  <cp:revision>2</cp:revision>
  <dcterms:created xsi:type="dcterms:W3CDTF">2021-04-13T09:55:00Z</dcterms:created>
  <dcterms:modified xsi:type="dcterms:W3CDTF">2021-04-13T09:55:00Z</dcterms:modified>
</cp:coreProperties>
</file>